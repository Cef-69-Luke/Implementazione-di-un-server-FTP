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ABB3" w14:textId="489DB255" w:rsidR="002A1240" w:rsidRPr="0049181D" w:rsidRDefault="00E37DB0">
      <w:pPr>
        <w:pStyle w:val="Titolo"/>
        <w:rPr>
          <w:rFonts w:cstheme="majorHAnsi"/>
        </w:rPr>
      </w:pPr>
      <w:r w:rsidRPr="0049181D">
        <w:rPr>
          <w:rFonts w:cstheme="majorHAnsi"/>
        </w:rPr>
        <w:t xml:space="preserve">Esame </w:t>
      </w:r>
      <w:r w:rsidR="004B537A">
        <w:rPr>
          <w:rFonts w:cstheme="majorHAnsi"/>
        </w:rPr>
        <w:t xml:space="preserve">Reti di Calcolatori </w:t>
      </w:r>
      <w:r w:rsidRPr="0049181D">
        <w:rPr>
          <w:rFonts w:cstheme="majorHAnsi"/>
        </w:rPr>
        <w:t xml:space="preserve"> </w:t>
      </w:r>
    </w:p>
    <w:p w14:paraId="4F44CBB7" w14:textId="7074D5D6" w:rsidR="00261032" w:rsidRPr="0049181D" w:rsidRDefault="004B537A" w:rsidP="00261032">
      <w:pPr>
        <w:pStyle w:val="Sottotitolo"/>
        <w:rPr>
          <w:rFonts w:asciiTheme="majorHAnsi" w:hAnsiTheme="majorHAnsi" w:cstheme="majorHAnsi"/>
          <w:color w:val="auto"/>
          <w:sz w:val="24"/>
        </w:rPr>
      </w:pPr>
      <w:r>
        <w:rPr>
          <w:rFonts w:asciiTheme="majorHAnsi" w:hAnsiTheme="majorHAnsi" w:cstheme="majorHAnsi"/>
        </w:rPr>
        <w:t xml:space="preserve">Progetto 1. Implementazione di un </w:t>
      </w:r>
      <w:r w:rsidR="0008180D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erver FTP</w:t>
      </w:r>
    </w:p>
    <w:p w14:paraId="3303625A" w14:textId="201034AB" w:rsidR="002A1240" w:rsidRPr="0049181D" w:rsidRDefault="00261032" w:rsidP="004B537A">
      <w:pPr>
        <w:pStyle w:val="Autore"/>
        <w:rPr>
          <w:rFonts w:asciiTheme="majorHAnsi" w:hAnsiTheme="majorHAnsi" w:cstheme="majorHAnsi"/>
        </w:rPr>
      </w:pPr>
      <w:r w:rsidRPr="0049181D">
        <w:rPr>
          <w:rFonts w:asciiTheme="majorHAnsi" w:hAnsiTheme="majorHAnsi" w:cstheme="majorHAnsi"/>
        </w:rPr>
        <w:t xml:space="preserve">Luca </w:t>
      </w:r>
      <w:proofErr w:type="spellStart"/>
      <w:r w:rsidRPr="0049181D">
        <w:rPr>
          <w:rFonts w:asciiTheme="majorHAnsi" w:hAnsiTheme="majorHAnsi" w:cstheme="majorHAnsi"/>
        </w:rPr>
        <w:t>Cefaloni</w:t>
      </w:r>
      <w:proofErr w:type="spellEnd"/>
      <w:r w:rsidRPr="0049181D">
        <w:rPr>
          <w:rFonts w:asciiTheme="majorHAnsi" w:hAnsiTheme="majorHAnsi" w:cstheme="majorHAnsi"/>
        </w:rPr>
        <w:t xml:space="preserve"> </w:t>
      </w:r>
      <w:r w:rsidR="0008180D">
        <w:rPr>
          <w:rFonts w:asciiTheme="majorHAnsi" w:hAnsiTheme="majorHAnsi" w:cstheme="majorHAnsi"/>
        </w:rPr>
        <w:t>L-31 LUMSA [MAT. 27505/410]</w:t>
      </w:r>
    </w:p>
    <w:p w14:paraId="0148B1A4" w14:textId="3ABF7D43" w:rsidR="007B170A" w:rsidRDefault="007B170A">
      <w:pPr>
        <w:pStyle w:val="Titolo1"/>
        <w:rPr>
          <w:rFonts w:cstheme="majorHAnsi"/>
        </w:rPr>
      </w:pPr>
      <w:r>
        <w:rPr>
          <w:rFonts w:cstheme="majorHAnsi"/>
        </w:rPr>
        <w:t xml:space="preserve">Prefazione </w:t>
      </w:r>
    </w:p>
    <w:p w14:paraId="5F355964" w14:textId="7601A8E7" w:rsidR="007B170A" w:rsidRPr="007B170A" w:rsidRDefault="007B170A" w:rsidP="007B170A">
      <w:r>
        <w:t xml:space="preserve">Il progetto che viene spiegato è l’implementazione di un server e di un client TCP, con la possibilità di </w:t>
      </w:r>
      <w:r w:rsidR="0008180D">
        <w:t xml:space="preserve">eseguire dei comandi specifici per la lettura e scrittura dei file, in oltre anche la possibilità di </w:t>
      </w:r>
      <w:r w:rsidR="005F6D16">
        <w:t>utilizzare due processi simultaneamente</w:t>
      </w:r>
      <w:r w:rsidR="0008180D">
        <w:t xml:space="preserve">. </w:t>
      </w:r>
    </w:p>
    <w:p w14:paraId="23E0F375" w14:textId="0166E78B" w:rsidR="002A1240" w:rsidRDefault="004B537A">
      <w:pPr>
        <w:pStyle w:val="Titolo1"/>
        <w:rPr>
          <w:rFonts w:cstheme="majorHAnsi"/>
        </w:rPr>
      </w:pPr>
      <w:r>
        <w:rPr>
          <w:rFonts w:cstheme="majorHAnsi"/>
        </w:rPr>
        <w:t>Server TCP</w:t>
      </w:r>
    </w:p>
    <w:p w14:paraId="7C4982CD" w14:textId="4505FF03" w:rsidR="001400DD" w:rsidRDefault="001400DD" w:rsidP="004B537A">
      <w:r>
        <w:t>La creazione del</w:t>
      </w:r>
      <w:r w:rsidR="004B537A">
        <w:t xml:space="preserve"> server </w:t>
      </w:r>
      <w:proofErr w:type="gramStart"/>
      <w:r w:rsidR="004B537A">
        <w:t>è</w:t>
      </w:r>
      <w:r>
        <w:t xml:space="preserve"> diviso</w:t>
      </w:r>
      <w:proofErr w:type="gramEnd"/>
      <w:r>
        <w:t xml:space="preserve"> in tre parti:</w:t>
      </w:r>
    </w:p>
    <w:p w14:paraId="303B48BA" w14:textId="6B08AAC5" w:rsidR="001400DD" w:rsidRPr="001400DD" w:rsidRDefault="001400DD" w:rsidP="001400DD">
      <w:pPr>
        <w:pStyle w:val="Paragrafoelenco"/>
        <w:numPr>
          <w:ilvl w:val="0"/>
          <w:numId w:val="19"/>
        </w:numPr>
        <w:rPr>
          <w:b/>
          <w:bCs/>
        </w:rPr>
      </w:pPr>
      <w:r w:rsidRPr="001400DD">
        <w:rPr>
          <w:b/>
          <w:bCs/>
        </w:rPr>
        <w:t>Gestione e creazione degli utenti virtuali</w:t>
      </w:r>
    </w:p>
    <w:p w14:paraId="468C472B" w14:textId="38B9921D" w:rsidR="001400DD" w:rsidRDefault="001400DD" w:rsidP="001400DD">
      <w:pPr>
        <w:pStyle w:val="Paragrafoelenco"/>
      </w:pPr>
      <w:r>
        <w:t xml:space="preserve">Questa parte di codice determina gli </w:t>
      </w:r>
      <w:proofErr w:type="spellStart"/>
      <w:r>
        <w:t>user</w:t>
      </w:r>
      <w:proofErr w:type="spellEnd"/>
      <w:r>
        <w:t xml:space="preserve"> che possono accedere al server, insieme </w:t>
      </w:r>
      <w:r w:rsidR="000171E1">
        <w:t xml:space="preserve">ai rispettivi permessi di scrittura e lettura. </w:t>
      </w:r>
    </w:p>
    <w:p w14:paraId="42274777" w14:textId="7ECB6AF1" w:rsidR="005F6D16" w:rsidRDefault="005F6D16" w:rsidP="001400DD">
      <w:pPr>
        <w:pStyle w:val="Paragrafoelenco"/>
      </w:pPr>
      <w:r>
        <w:t xml:space="preserve">Con il comando -&gt; </w:t>
      </w:r>
      <w:proofErr w:type="spellStart"/>
      <w:r>
        <w:t>add_user</w:t>
      </w:r>
      <w:proofErr w:type="spellEnd"/>
      <w:r>
        <w:t>(Nome, password, directory, permessi)</w:t>
      </w:r>
    </w:p>
    <w:p w14:paraId="03B6384A" w14:textId="77925E89" w:rsidR="001400DD" w:rsidRDefault="001400DD" w:rsidP="001400DD">
      <w:pPr>
        <w:pStyle w:val="Paragrafoelenco"/>
        <w:numPr>
          <w:ilvl w:val="0"/>
          <w:numId w:val="19"/>
        </w:numPr>
        <w:rPr>
          <w:b/>
          <w:bCs/>
        </w:rPr>
      </w:pPr>
      <w:r w:rsidRPr="001400DD">
        <w:rPr>
          <w:b/>
          <w:bCs/>
        </w:rPr>
        <w:t xml:space="preserve">Interprete del protocollo TCP, Gestione comandi ricevuti dal client </w:t>
      </w:r>
    </w:p>
    <w:p w14:paraId="1E045A41" w14:textId="1557F2BA" w:rsidR="000171E1" w:rsidRPr="000171E1" w:rsidRDefault="000171E1" w:rsidP="000171E1">
      <w:pPr>
        <w:pStyle w:val="Paragrafoelenco"/>
      </w:pPr>
      <w:r>
        <w:t xml:space="preserve">Definiamo l’interprete, la gestione dei comandi, e la risposta del server quando si collega un </w:t>
      </w:r>
      <w:proofErr w:type="spellStart"/>
      <w:r>
        <w:t>user</w:t>
      </w:r>
      <w:proofErr w:type="spellEnd"/>
    </w:p>
    <w:p w14:paraId="2A6E66FB" w14:textId="202B1C68" w:rsidR="001400DD" w:rsidRDefault="001400DD" w:rsidP="001400DD">
      <w:pPr>
        <w:pStyle w:val="Paragrafoelenco"/>
        <w:numPr>
          <w:ilvl w:val="0"/>
          <w:numId w:val="19"/>
        </w:numPr>
        <w:rPr>
          <w:b/>
          <w:bCs/>
        </w:rPr>
      </w:pPr>
      <w:r w:rsidRPr="001400DD">
        <w:rPr>
          <w:b/>
          <w:bCs/>
        </w:rPr>
        <w:t xml:space="preserve">Server accettatore </w:t>
      </w:r>
    </w:p>
    <w:p w14:paraId="4A452446" w14:textId="77777777" w:rsidR="009C20F4" w:rsidRDefault="000171E1" w:rsidP="009C20F4">
      <w:pPr>
        <w:pStyle w:val="Paragrafoelenco"/>
      </w:pPr>
      <w:r>
        <w:t xml:space="preserve">Importiamo il modulo </w:t>
      </w:r>
      <w:proofErr w:type="spellStart"/>
      <w:r>
        <w:t>socket</w:t>
      </w:r>
      <w:proofErr w:type="spellEnd"/>
      <w:r>
        <w:t xml:space="preserve"> definendo</w:t>
      </w:r>
      <w:r w:rsidR="00B53C11">
        <w:t xml:space="preserve"> indirizzo IP</w:t>
      </w:r>
      <w:r w:rsidR="009C20F4">
        <w:t>v4</w:t>
      </w:r>
      <w:r w:rsidR="00B53C11">
        <w:t xml:space="preserve"> e porta.</w:t>
      </w:r>
      <w:r w:rsidR="009C20F4">
        <w:t xml:space="preserve"> Con il </w:t>
      </w:r>
      <w:proofErr w:type="gramStart"/>
      <w:r w:rsidR="009C20F4">
        <w:t>comando :</w:t>
      </w:r>
      <w:proofErr w:type="gramEnd"/>
    </w:p>
    <w:p w14:paraId="48FBAFF8" w14:textId="7A9A9F79" w:rsidR="009C20F4" w:rsidRDefault="009C20F4" w:rsidP="009C20F4">
      <w:pPr>
        <w:pStyle w:val="Paragrafoelenco"/>
      </w:pPr>
      <w:proofErr w:type="spellStart"/>
      <w:proofErr w:type="gramStart"/>
      <w:r>
        <w:t>server.gethostbyname</w:t>
      </w:r>
      <w:proofErr w:type="spellEnd"/>
      <w:proofErr w:type="gramEnd"/>
      <w:r>
        <w:t>(</w:t>
      </w:r>
      <w:r w:rsidRPr="009C20F4">
        <w:t>"127.0.0.1"</w:t>
      </w:r>
      <w:r>
        <w:t>).</w:t>
      </w:r>
    </w:p>
    <w:p w14:paraId="18E4D1C1" w14:textId="6C955DD3" w:rsidR="009C20F4" w:rsidRDefault="009C20F4" w:rsidP="009C20F4">
      <w:pPr>
        <w:pStyle w:val="Paragrafoelenco"/>
      </w:pPr>
      <w:r>
        <w:t>definiamo il server:</w:t>
      </w:r>
    </w:p>
    <w:p w14:paraId="393D5D97" w14:textId="35D6A27D" w:rsidR="009C20F4" w:rsidRDefault="009C20F4" w:rsidP="009C20F4">
      <w:pPr>
        <w:pStyle w:val="Paragrafoelenco"/>
      </w:pPr>
      <w:proofErr w:type="spellStart"/>
      <w:proofErr w:type="gramStart"/>
      <w:r>
        <w:t>FTPServer</w:t>
      </w:r>
      <w:proofErr w:type="spellEnd"/>
      <w:r>
        <w:t>(</w:t>
      </w:r>
      <w:proofErr w:type="spellStart"/>
      <w:proofErr w:type="gramEnd"/>
      <w:r>
        <w:t>indirizzoIP</w:t>
      </w:r>
      <w:proofErr w:type="spellEnd"/>
      <w:r>
        <w:t xml:space="preserve"> e porta, interprete)</w:t>
      </w:r>
    </w:p>
    <w:p w14:paraId="324E54BD" w14:textId="77777777" w:rsidR="009C20F4" w:rsidRDefault="00B53C11" w:rsidP="009C20F4">
      <w:pPr>
        <w:pStyle w:val="Paragrafoelenco"/>
      </w:pPr>
      <w:r>
        <w:t xml:space="preserve"> Diamo dei limiti relativi alle connessioni simultanee</w:t>
      </w:r>
      <w:r w:rsidR="009C20F4">
        <w:t>:</w:t>
      </w:r>
    </w:p>
    <w:p w14:paraId="2A53BFCB" w14:textId="77777777" w:rsidR="009C20F4" w:rsidRDefault="009C20F4" w:rsidP="009C20F4">
      <w:pPr>
        <w:pStyle w:val="Paragrafoelenco"/>
      </w:pPr>
      <w:proofErr w:type="spellStart"/>
      <w:r>
        <w:t>server.max_cons</w:t>
      </w:r>
      <w:proofErr w:type="spellEnd"/>
      <w:r>
        <w:t xml:space="preserve"> = 256</w:t>
      </w:r>
      <w:r w:rsidR="00B53C11">
        <w:t xml:space="preserve"> </w:t>
      </w:r>
    </w:p>
    <w:p w14:paraId="7E2D8888" w14:textId="147D4DED" w:rsidR="00B53C11" w:rsidRDefault="00B53C11" w:rsidP="009C20F4">
      <w:pPr>
        <w:pStyle w:val="Paragrafoelenco"/>
      </w:pPr>
      <w:r>
        <w:t>il numero di connessioni accettate per lo stesso IP</w:t>
      </w:r>
      <w:r w:rsidR="009C20F4">
        <w:t>:</w:t>
      </w:r>
    </w:p>
    <w:p w14:paraId="26233692" w14:textId="410734F5" w:rsidR="009C20F4" w:rsidRDefault="009C20F4" w:rsidP="009C20F4">
      <w:pPr>
        <w:pStyle w:val="Paragrafoelenco"/>
      </w:pPr>
      <w:proofErr w:type="spellStart"/>
      <w:r>
        <w:t>server.max_cons_per_ip</w:t>
      </w:r>
      <w:proofErr w:type="spellEnd"/>
      <w:r>
        <w:t xml:space="preserve"> = 5 </w:t>
      </w:r>
    </w:p>
    <w:p w14:paraId="4C875F57" w14:textId="1A8FAACC" w:rsidR="009C20F4" w:rsidRDefault="009C20F4" w:rsidP="009C20F4">
      <w:pPr>
        <w:pStyle w:val="Paragrafoelenco"/>
      </w:pPr>
      <w:r>
        <w:t>Eseguo il server con:</w:t>
      </w:r>
    </w:p>
    <w:p w14:paraId="4BB3D293" w14:textId="149819DF" w:rsidR="009C20F4" w:rsidRDefault="009C20F4" w:rsidP="009C20F4">
      <w:pPr>
        <w:pStyle w:val="Paragrafoelenc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3FB2E" wp14:editId="21B3576A">
            <wp:simplePos x="0" y="0"/>
            <wp:positionH relativeFrom="column">
              <wp:posOffset>203200</wp:posOffset>
            </wp:positionH>
            <wp:positionV relativeFrom="paragraph">
              <wp:posOffset>219075</wp:posOffset>
            </wp:positionV>
            <wp:extent cx="5654675" cy="6604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server.serve</w:t>
      </w:r>
      <w:proofErr w:type="gramEnd"/>
      <w:r>
        <w:t>_forever</w:t>
      </w:r>
      <w:proofErr w:type="spellEnd"/>
      <w:r>
        <w:t>()</w:t>
      </w:r>
    </w:p>
    <w:p w14:paraId="32B8ED9B" w14:textId="782D3AB9" w:rsidR="007B170A" w:rsidRPr="009C20F4" w:rsidRDefault="00B53C11" w:rsidP="009C20F4">
      <w:r>
        <w:t xml:space="preserve">L’implementazione del server segue la </w:t>
      </w:r>
      <w:proofErr w:type="spellStart"/>
      <w:r>
        <w:t>rfc</w:t>
      </w:r>
      <w:proofErr w:type="spellEnd"/>
      <w:r>
        <w:t xml:space="preserve"> 959 che definisce il protocollo TCP</w:t>
      </w:r>
    </w:p>
    <w:p w14:paraId="3BF1B4D4" w14:textId="10BCB6AE" w:rsidR="00B53C11" w:rsidRDefault="00B53C11" w:rsidP="00B53C11">
      <w:pPr>
        <w:pStyle w:val="Titolo1"/>
        <w:rPr>
          <w:rFonts w:cstheme="majorHAnsi"/>
        </w:rPr>
      </w:pPr>
      <w:r>
        <w:rPr>
          <w:rFonts w:cstheme="majorHAnsi"/>
        </w:rPr>
        <w:lastRenderedPageBreak/>
        <w:t>Client TCP</w:t>
      </w:r>
    </w:p>
    <w:p w14:paraId="3813B1D4" w14:textId="75768956" w:rsidR="00096BCF" w:rsidRDefault="00B53C11" w:rsidP="00B53C11">
      <w:r>
        <w:t xml:space="preserve">L’implementazione del client </w:t>
      </w:r>
      <w:r w:rsidR="00096BCF">
        <w:t xml:space="preserve">invece segue un ciclo </w:t>
      </w:r>
      <w:proofErr w:type="spellStart"/>
      <w:r w:rsidR="00096BCF">
        <w:t>while</w:t>
      </w:r>
      <w:proofErr w:type="spellEnd"/>
      <w:r w:rsidR="00096BCF">
        <w:t xml:space="preserve"> con la possibilità di scegliere i comandi dati in consegna da eseguire sul server. </w:t>
      </w:r>
    </w:p>
    <w:p w14:paraId="1FEF55E4" w14:textId="72E653A2" w:rsidR="006A5EAE" w:rsidRPr="006A5EAE" w:rsidRDefault="00096BCF" w:rsidP="006A5EAE">
      <w:pPr>
        <w:pStyle w:val="Paragrafoelenco"/>
        <w:numPr>
          <w:ilvl w:val="0"/>
          <w:numId w:val="20"/>
        </w:numPr>
      </w:pPr>
      <w:r w:rsidRPr="00096BCF">
        <w:rPr>
          <w:b/>
          <w:bCs/>
        </w:rPr>
        <w:t>Connect</w:t>
      </w:r>
      <w:r>
        <w:rPr>
          <w:b/>
          <w:bCs/>
        </w:rPr>
        <w:t xml:space="preserve"> </w:t>
      </w:r>
    </w:p>
    <w:p w14:paraId="60FF7BB6" w14:textId="654D45B2" w:rsidR="009C20F4" w:rsidRDefault="009C20F4" w:rsidP="009C20F4">
      <w:pPr>
        <w:pStyle w:val="Paragrafoelenco"/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CB7523" wp14:editId="1A48F831">
            <wp:simplePos x="0" y="0"/>
            <wp:positionH relativeFrom="column">
              <wp:posOffset>1384300</wp:posOffset>
            </wp:positionH>
            <wp:positionV relativeFrom="paragraph">
              <wp:posOffset>1039495</wp:posOffset>
            </wp:positionV>
            <wp:extent cx="2776220" cy="787400"/>
            <wp:effectExtent l="0" t="0" r="508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BCF" w:rsidRPr="00096BCF">
        <w:t xml:space="preserve">Esegue la connessione al server richiedendo porta utente e password, se non </w:t>
      </w:r>
      <w:r w:rsidR="006A5EAE">
        <w:t xml:space="preserve">coincide con quelli definiti sul server </w:t>
      </w:r>
      <w:r w:rsidR="00096BCF" w:rsidRPr="00096BCF">
        <w:t>ritorna alla scelta della lista dei comandi</w:t>
      </w:r>
      <w:r w:rsidR="006A5EAE">
        <w:t xml:space="preserve">. Per eseguire la connessione al server il comando è </w:t>
      </w:r>
      <w:proofErr w:type="spellStart"/>
      <w:proofErr w:type="gramStart"/>
      <w:r w:rsidR="006A5EAE">
        <w:t>server.connect</w:t>
      </w:r>
      <w:proofErr w:type="spellEnd"/>
      <w:proofErr w:type="gramEnd"/>
      <w:r w:rsidR="006A5EAE">
        <w:t xml:space="preserve">(indirizzo IP, porta); invece per accedere è </w:t>
      </w:r>
      <w:proofErr w:type="spellStart"/>
      <w:r w:rsidR="006A5EAE">
        <w:t>server.login</w:t>
      </w:r>
      <w:proofErr w:type="spellEnd"/>
      <w:r w:rsidR="006A5EAE">
        <w:t>(</w:t>
      </w:r>
      <w:proofErr w:type="spellStart"/>
      <w:r w:rsidR="006A5EAE">
        <w:t>user</w:t>
      </w:r>
      <w:proofErr w:type="spellEnd"/>
      <w:r w:rsidR="006A5EAE">
        <w:t>, password).</w:t>
      </w:r>
    </w:p>
    <w:p w14:paraId="6077B8D8" w14:textId="77777777" w:rsidR="009C20F4" w:rsidRDefault="009C20F4" w:rsidP="009C20F4">
      <w:pPr>
        <w:pStyle w:val="Paragrafoelenco"/>
        <w:keepNext/>
      </w:pPr>
    </w:p>
    <w:p w14:paraId="50486342" w14:textId="0E2EB7B2" w:rsidR="009C20F4" w:rsidRDefault="009C20F4" w:rsidP="009C20F4"/>
    <w:p w14:paraId="29BFC3B8" w14:textId="3AD8D635" w:rsidR="009C20F4" w:rsidRDefault="009C20F4" w:rsidP="009C20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C9779" wp14:editId="70531493">
                <wp:simplePos x="0" y="0"/>
                <wp:positionH relativeFrom="column">
                  <wp:posOffset>1383030</wp:posOffset>
                </wp:positionH>
                <wp:positionV relativeFrom="paragraph">
                  <wp:posOffset>148247</wp:posOffset>
                </wp:positionV>
                <wp:extent cx="965200" cy="165100"/>
                <wp:effectExtent l="0" t="0" r="0" b="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057512" w14:textId="1D39CF82" w:rsidR="009C20F4" w:rsidRPr="0018196B" w:rsidRDefault="009C20F4" w:rsidP="009C20F4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>Figura 1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C9779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108.9pt;margin-top:11.65pt;width:76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" stroked="f">
                <v:textbox inset="0,0,0,0">
                  <w:txbxContent>
                    <w:p w14:paraId="36057512" w14:textId="1D39CF82" w:rsidR="009C20F4" w:rsidRPr="0018196B" w:rsidRDefault="009C20F4" w:rsidP="009C20F4">
                      <w:pPr>
                        <w:pStyle w:val="Didascalia"/>
                        <w:rPr>
                          <w:noProof/>
                        </w:rPr>
                      </w:pPr>
                      <w:r>
                        <w:t>Figura 1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D5184B4" wp14:editId="3AF9AC35">
            <wp:simplePos x="0" y="0"/>
            <wp:positionH relativeFrom="column">
              <wp:posOffset>242570</wp:posOffset>
            </wp:positionH>
            <wp:positionV relativeFrom="paragraph">
              <wp:posOffset>434975</wp:posOffset>
            </wp:positionV>
            <wp:extent cx="5574665" cy="482600"/>
            <wp:effectExtent l="0" t="0" r="63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3ACFE" w14:textId="70DB9831" w:rsidR="009C20F4" w:rsidRPr="009C20F4" w:rsidRDefault="009C20F4" w:rsidP="009C20F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7EE00" wp14:editId="3CF01412">
                <wp:simplePos x="0" y="0"/>
                <wp:positionH relativeFrom="column">
                  <wp:posOffset>244886</wp:posOffset>
                </wp:positionH>
                <wp:positionV relativeFrom="paragraph">
                  <wp:posOffset>533898</wp:posOffset>
                </wp:positionV>
                <wp:extent cx="873125" cy="189230"/>
                <wp:effectExtent l="0" t="0" r="3175" b="1270"/>
                <wp:wrapSquare wrapText="bothSides"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73125" cy="189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F8C96" w14:textId="1809FAD6" w:rsidR="009C20F4" w:rsidRPr="00D512BC" w:rsidRDefault="009C20F4" w:rsidP="009C20F4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>Figura 2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EE00" id="Casella di testo 15" o:spid="_x0000_s1027" type="#_x0000_t202" style="position:absolute;margin-left:19.3pt;margin-top:42.05pt;width:68.75pt;height:14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" stroked="f">
                <v:textbox inset="0,0,0,0">
                  <w:txbxContent>
                    <w:p w14:paraId="3FBF8C96" w14:textId="1809FAD6" w:rsidR="009C20F4" w:rsidRPr="00D512BC" w:rsidRDefault="009C20F4" w:rsidP="009C20F4">
                      <w:pPr>
                        <w:pStyle w:val="Didascalia"/>
                        <w:rPr>
                          <w:noProof/>
                        </w:rPr>
                      </w:pPr>
                      <w:r>
                        <w:t>Figura 2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AB6CF5" w14:textId="60F3D3F5" w:rsidR="006A5EAE" w:rsidRDefault="00096BCF" w:rsidP="00096BCF">
      <w:pPr>
        <w:pStyle w:val="Paragrafoelenco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Help</w:t>
      </w:r>
    </w:p>
    <w:p w14:paraId="3F6FE0A7" w14:textId="52BF1F90" w:rsidR="00096BCF" w:rsidRPr="00096BCF" w:rsidRDefault="009C20F4" w:rsidP="006A5EAE">
      <w:pPr>
        <w:pStyle w:val="Paragrafoelenc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3F2D2D" wp14:editId="079C8930">
            <wp:simplePos x="0" y="0"/>
            <wp:positionH relativeFrom="column">
              <wp:posOffset>1406525</wp:posOffset>
            </wp:positionH>
            <wp:positionV relativeFrom="paragraph">
              <wp:posOffset>236764</wp:posOffset>
            </wp:positionV>
            <wp:extent cx="2781300" cy="120650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BCF" w:rsidRPr="00096BCF">
        <w:t>Stampa a schermo</w:t>
      </w:r>
      <w:r w:rsidR="00096BCF">
        <w:t xml:space="preserve"> i possibili comandi </w:t>
      </w:r>
    </w:p>
    <w:p w14:paraId="2E1A53BA" w14:textId="7BAA6A0F" w:rsidR="009C20F4" w:rsidRDefault="009C20F4" w:rsidP="009C20F4">
      <w:pPr>
        <w:rPr>
          <w:b/>
          <w:bCs/>
        </w:rPr>
      </w:pPr>
    </w:p>
    <w:p w14:paraId="53B3C47F" w14:textId="77777777" w:rsidR="009C20F4" w:rsidRPr="009C20F4" w:rsidRDefault="009C20F4" w:rsidP="009C20F4">
      <w:pPr>
        <w:rPr>
          <w:b/>
          <w:bCs/>
        </w:rPr>
      </w:pPr>
    </w:p>
    <w:p w14:paraId="13AEC98D" w14:textId="6878379C" w:rsidR="009C20F4" w:rsidRDefault="009C20F4" w:rsidP="009C20F4">
      <w:pPr>
        <w:pStyle w:val="Paragrafoelenco"/>
        <w:rPr>
          <w:b/>
          <w:bCs/>
        </w:rPr>
      </w:pPr>
    </w:p>
    <w:p w14:paraId="734BBF95" w14:textId="6D4873A9" w:rsidR="00093859" w:rsidRDefault="00093859" w:rsidP="009C20F4">
      <w:pPr>
        <w:pStyle w:val="Paragrafoelenc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0785C" wp14:editId="6E3BAC9D">
                <wp:simplePos x="0" y="0"/>
                <wp:positionH relativeFrom="column">
                  <wp:posOffset>1398905</wp:posOffset>
                </wp:positionH>
                <wp:positionV relativeFrom="paragraph">
                  <wp:posOffset>77139</wp:posOffset>
                </wp:positionV>
                <wp:extent cx="870585" cy="173990"/>
                <wp:effectExtent l="0" t="0" r="5715" b="3810"/>
                <wp:wrapSquare wrapText="bothSides"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173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393D1D" w14:textId="76CA2BC8" w:rsidR="00BE4099" w:rsidRPr="000230EA" w:rsidRDefault="00BE4099" w:rsidP="00BE409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1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785C" id="Casella di testo 16" o:spid="_x0000_s1028" type="#_x0000_t202" style="position:absolute;left:0;text-align:left;margin-left:110.15pt;margin-top:6.05pt;width:68.55pt;height:1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" stroked="f">
                <v:textbox inset="0,0,0,0">
                  <w:txbxContent>
                    <w:p w14:paraId="78393D1D" w14:textId="76CA2BC8" w:rsidR="00BE4099" w:rsidRPr="000230EA" w:rsidRDefault="00BE4099" w:rsidP="00BE409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1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905B7E" w14:textId="69DAE6AA" w:rsidR="00093859" w:rsidRDefault="00093859" w:rsidP="009C20F4">
      <w:pPr>
        <w:pStyle w:val="Paragrafoelenco"/>
        <w:rPr>
          <w:b/>
          <w:bCs/>
        </w:rPr>
      </w:pPr>
    </w:p>
    <w:p w14:paraId="66FA52F5" w14:textId="076FF64C" w:rsidR="009C20F4" w:rsidRDefault="009C20F4" w:rsidP="009C20F4">
      <w:pPr>
        <w:pStyle w:val="Paragrafoelenco"/>
        <w:rPr>
          <w:b/>
          <w:bCs/>
        </w:rPr>
      </w:pPr>
    </w:p>
    <w:p w14:paraId="7D776994" w14:textId="430AE2E2" w:rsidR="006A5EAE" w:rsidRPr="009C20F4" w:rsidRDefault="00096BCF" w:rsidP="009C20F4">
      <w:pPr>
        <w:pStyle w:val="Paragrafoelenco"/>
        <w:numPr>
          <w:ilvl w:val="0"/>
          <w:numId w:val="20"/>
        </w:numPr>
        <w:rPr>
          <w:b/>
          <w:bCs/>
        </w:rPr>
      </w:pPr>
      <w:r w:rsidRPr="009C20F4">
        <w:rPr>
          <w:b/>
          <w:bCs/>
        </w:rPr>
        <w:t>List</w:t>
      </w:r>
    </w:p>
    <w:p w14:paraId="67C2B211" w14:textId="2CBAFD45" w:rsidR="00096BCF" w:rsidRDefault="00BE4099" w:rsidP="006A5EAE">
      <w:pPr>
        <w:pStyle w:val="Paragrafoelenco"/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25CE435" wp14:editId="5D97BFF8">
            <wp:simplePos x="0" y="0"/>
            <wp:positionH relativeFrom="column">
              <wp:posOffset>1318260</wp:posOffset>
            </wp:positionH>
            <wp:positionV relativeFrom="paragraph">
              <wp:posOffset>207282</wp:posOffset>
            </wp:positionV>
            <wp:extent cx="3365500" cy="115570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BCF">
        <w:t xml:space="preserve">Stampa la directory in cui si trova l’utente </w:t>
      </w:r>
      <w:r w:rsidR="006A5EAE">
        <w:t xml:space="preserve">comando </w:t>
      </w:r>
      <w:proofErr w:type="spellStart"/>
      <w:proofErr w:type="gramStart"/>
      <w:r w:rsidR="006A5EAE">
        <w:t>server.dir</w:t>
      </w:r>
      <w:proofErr w:type="spellEnd"/>
      <w:r w:rsidR="006A5EAE">
        <w:t>(</w:t>
      </w:r>
      <w:proofErr w:type="gramEnd"/>
      <w:r w:rsidR="006A5EAE">
        <w:t xml:space="preserve">) </w:t>
      </w:r>
      <w:r w:rsidR="007B170A">
        <w:t>{LIST}.</w:t>
      </w:r>
    </w:p>
    <w:p w14:paraId="39B5DD89" w14:textId="0DEBDE47" w:rsidR="009C20F4" w:rsidRDefault="009C20F4" w:rsidP="006A5EAE">
      <w:pPr>
        <w:pStyle w:val="Paragrafoelenco"/>
      </w:pPr>
    </w:p>
    <w:p w14:paraId="34CB070E" w14:textId="6BDA6B91" w:rsidR="009C20F4" w:rsidRDefault="009C20F4" w:rsidP="006A5EAE">
      <w:pPr>
        <w:pStyle w:val="Paragrafoelenco"/>
      </w:pPr>
    </w:p>
    <w:p w14:paraId="355D7E75" w14:textId="5EC90DD1" w:rsidR="009C20F4" w:rsidRDefault="009C20F4" w:rsidP="006A5EAE">
      <w:pPr>
        <w:pStyle w:val="Paragrafoelenco"/>
      </w:pPr>
    </w:p>
    <w:p w14:paraId="6223F76C" w14:textId="18D7C4AD" w:rsidR="009C20F4" w:rsidRDefault="009C20F4" w:rsidP="006A5EAE">
      <w:pPr>
        <w:pStyle w:val="Paragrafoelenco"/>
      </w:pPr>
    </w:p>
    <w:p w14:paraId="28A0DD8B" w14:textId="0721A7CC" w:rsidR="009C20F4" w:rsidRDefault="00093859" w:rsidP="006A5EAE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47F11" wp14:editId="439451F4">
                <wp:simplePos x="0" y="0"/>
                <wp:positionH relativeFrom="column">
                  <wp:posOffset>1319226</wp:posOffset>
                </wp:positionH>
                <wp:positionV relativeFrom="paragraph">
                  <wp:posOffset>222167</wp:posOffset>
                </wp:positionV>
                <wp:extent cx="914400" cy="188595"/>
                <wp:effectExtent l="0" t="0" r="0" b="1905"/>
                <wp:wrapSquare wrapText="bothSides"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8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926E0" w14:textId="320FDE4F" w:rsidR="00BE4099" w:rsidRPr="008B2F30" w:rsidRDefault="00BE4099" w:rsidP="00BE4099">
                            <w:pPr>
                              <w:pStyle w:val="Didascalia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2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7F11" id="Casella di testo 17" o:spid="_x0000_s1029" type="#_x0000_t202" style="position:absolute;left:0;text-align:left;margin-left:103.9pt;margin-top:17.5pt;width:1in;height:1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" stroked="f">
                <v:textbox inset="0,0,0,0">
                  <w:txbxContent>
                    <w:p w14:paraId="660926E0" w14:textId="320FDE4F" w:rsidR="00BE4099" w:rsidRPr="008B2F30" w:rsidRDefault="00BE4099" w:rsidP="00BE4099">
                      <w:pPr>
                        <w:pStyle w:val="Didascalia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2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 xml:space="preserve">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E08665" w14:textId="63CC2AC4" w:rsidR="00093859" w:rsidRDefault="00093859" w:rsidP="006A5EAE">
      <w:pPr>
        <w:pStyle w:val="Paragrafoelenco"/>
        <w:rPr>
          <w:b/>
          <w:bCs/>
        </w:rPr>
      </w:pPr>
    </w:p>
    <w:p w14:paraId="23890DF8" w14:textId="6EF31C94" w:rsidR="00093859" w:rsidRDefault="00093859" w:rsidP="006A5EAE">
      <w:pPr>
        <w:pStyle w:val="Paragrafoelenco"/>
        <w:rPr>
          <w:b/>
          <w:bCs/>
        </w:rPr>
      </w:pPr>
    </w:p>
    <w:p w14:paraId="2BB80B69" w14:textId="0B16B70C" w:rsidR="00093859" w:rsidRDefault="00093859" w:rsidP="006A5EAE">
      <w:pPr>
        <w:pStyle w:val="Paragrafoelenco"/>
        <w:rPr>
          <w:b/>
          <w:bCs/>
        </w:rPr>
      </w:pPr>
    </w:p>
    <w:p w14:paraId="7D9E6997" w14:textId="59395293" w:rsidR="009C20F4" w:rsidRPr="00096BCF" w:rsidRDefault="009C20F4" w:rsidP="006A5EAE">
      <w:pPr>
        <w:pStyle w:val="Paragrafoelenco"/>
        <w:rPr>
          <w:b/>
          <w:bCs/>
        </w:rPr>
      </w:pPr>
    </w:p>
    <w:p w14:paraId="038478CB" w14:textId="4FF60E7A" w:rsidR="006A5EAE" w:rsidRDefault="00096BCF" w:rsidP="006A5EAE">
      <w:pPr>
        <w:pStyle w:val="Paragrafoelenco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lastRenderedPageBreak/>
        <w:t>Ge</w:t>
      </w:r>
      <w:r w:rsidR="006A5EAE">
        <w:rPr>
          <w:b/>
          <w:bCs/>
        </w:rPr>
        <w:t>t</w:t>
      </w:r>
      <w:proofErr w:type="spellEnd"/>
    </w:p>
    <w:p w14:paraId="6E731331" w14:textId="45D1D38F" w:rsidR="006A5EAE" w:rsidRDefault="006A5EAE" w:rsidP="006A5EAE">
      <w:pPr>
        <w:pStyle w:val="Paragrafoelenco"/>
      </w:pPr>
      <w:r>
        <w:t xml:space="preserve">Questa funzione scarica file dal server e per farlo il comando è: </w:t>
      </w:r>
      <w:proofErr w:type="spellStart"/>
      <w:proofErr w:type="gramStart"/>
      <w:r>
        <w:t>server.retrbinary</w:t>
      </w:r>
      <w:proofErr w:type="spellEnd"/>
      <w:proofErr w:type="gramEnd"/>
      <w:r>
        <w:t>(RETR con il nome del file, open(nome file, ‘</w:t>
      </w:r>
      <w:proofErr w:type="spellStart"/>
      <w:r>
        <w:t>wb</w:t>
      </w:r>
      <w:proofErr w:type="spellEnd"/>
      <w:r>
        <w:t>’).</w:t>
      </w:r>
      <w:proofErr w:type="spellStart"/>
      <w:r>
        <w:t>write</w:t>
      </w:r>
      <w:proofErr w:type="spellEnd"/>
      <w:r>
        <w:t>)</w:t>
      </w:r>
      <w:r w:rsidR="007B170A">
        <w:t xml:space="preserve"> {RETR}.</w:t>
      </w:r>
    </w:p>
    <w:p w14:paraId="633E79A2" w14:textId="45A22EA8" w:rsidR="00BE4099" w:rsidRDefault="00BE4099" w:rsidP="006A5EAE">
      <w:pPr>
        <w:pStyle w:val="Paragrafoelenc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EFC8F0D" wp14:editId="5AC6C583">
            <wp:simplePos x="0" y="0"/>
            <wp:positionH relativeFrom="column">
              <wp:posOffset>1515110</wp:posOffset>
            </wp:positionH>
            <wp:positionV relativeFrom="paragraph">
              <wp:posOffset>-3810</wp:posOffset>
            </wp:positionV>
            <wp:extent cx="2552700" cy="2235200"/>
            <wp:effectExtent l="0" t="0" r="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948DA" w14:textId="33FC9DFA" w:rsidR="00BE4099" w:rsidRDefault="00BE4099" w:rsidP="006A5EAE">
      <w:pPr>
        <w:pStyle w:val="Paragrafoelenco"/>
      </w:pPr>
    </w:p>
    <w:p w14:paraId="7D453DEF" w14:textId="6465E9EA" w:rsidR="00BE4099" w:rsidRDefault="00BE4099" w:rsidP="006A5EAE">
      <w:pPr>
        <w:pStyle w:val="Paragrafoelenco"/>
      </w:pPr>
    </w:p>
    <w:p w14:paraId="34CBAC05" w14:textId="049318E2" w:rsidR="00BE4099" w:rsidRDefault="00BE4099" w:rsidP="006A5EAE">
      <w:pPr>
        <w:pStyle w:val="Paragrafoelenco"/>
      </w:pPr>
    </w:p>
    <w:p w14:paraId="1A2E3A25" w14:textId="7A795F13" w:rsidR="00BE4099" w:rsidRDefault="00BE4099" w:rsidP="006A5EAE">
      <w:pPr>
        <w:pStyle w:val="Paragrafoelenco"/>
      </w:pPr>
    </w:p>
    <w:p w14:paraId="1D41609A" w14:textId="372130DD" w:rsidR="00BE4099" w:rsidRDefault="00BE4099" w:rsidP="006A5EAE">
      <w:pPr>
        <w:pStyle w:val="Paragrafoelenco"/>
      </w:pPr>
    </w:p>
    <w:p w14:paraId="0F5C57A5" w14:textId="649B01BF" w:rsidR="00BE4099" w:rsidRDefault="00BE4099" w:rsidP="006A5EAE">
      <w:pPr>
        <w:pStyle w:val="Paragrafoelenco"/>
      </w:pPr>
    </w:p>
    <w:p w14:paraId="299EEE0E" w14:textId="0000A42D" w:rsidR="00BE4099" w:rsidRDefault="00BE4099" w:rsidP="006A5EAE">
      <w:pPr>
        <w:pStyle w:val="Paragrafoelenco"/>
      </w:pPr>
    </w:p>
    <w:p w14:paraId="3A711BA5" w14:textId="59D47DB7" w:rsidR="00BE4099" w:rsidRDefault="00BE4099" w:rsidP="006A5EAE">
      <w:pPr>
        <w:pStyle w:val="Paragrafoelenco"/>
      </w:pPr>
    </w:p>
    <w:p w14:paraId="133E1165" w14:textId="45BF362A" w:rsidR="00BE4099" w:rsidRDefault="003155EF" w:rsidP="006A5EAE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79E4A" wp14:editId="0093A6FB">
                <wp:simplePos x="0" y="0"/>
                <wp:positionH relativeFrom="column">
                  <wp:posOffset>1515110</wp:posOffset>
                </wp:positionH>
                <wp:positionV relativeFrom="paragraph">
                  <wp:posOffset>181223</wp:posOffset>
                </wp:positionV>
                <wp:extent cx="885190" cy="188595"/>
                <wp:effectExtent l="0" t="0" r="3810" b="1905"/>
                <wp:wrapSquare wrapText="bothSides"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188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1021B" w14:textId="652F3842" w:rsidR="00BE4099" w:rsidRPr="00A9477B" w:rsidRDefault="00BE4099" w:rsidP="00BE409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3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9E4A" id="Casella di testo 19" o:spid="_x0000_s1030" type="#_x0000_t202" style="position:absolute;left:0;text-align:left;margin-left:119.3pt;margin-top:14.25pt;width:69.7pt;height:1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" stroked="f">
                <v:textbox inset="0,0,0,0">
                  <w:txbxContent>
                    <w:p w14:paraId="4A21021B" w14:textId="652F3842" w:rsidR="00BE4099" w:rsidRPr="00A9477B" w:rsidRDefault="00BE4099" w:rsidP="00BE409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3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 xml:space="preserve">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4DC507" w14:textId="4D565678" w:rsidR="00BE4099" w:rsidRDefault="00BE4099" w:rsidP="006A5EAE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41C1B" wp14:editId="591FC198">
                <wp:simplePos x="0" y="0"/>
                <wp:positionH relativeFrom="column">
                  <wp:posOffset>453362</wp:posOffset>
                </wp:positionH>
                <wp:positionV relativeFrom="paragraph">
                  <wp:posOffset>417139</wp:posOffset>
                </wp:positionV>
                <wp:extent cx="855980" cy="188595"/>
                <wp:effectExtent l="0" t="0" r="0" b="1905"/>
                <wp:wrapSquare wrapText="bothSides"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188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7151E" w14:textId="6A58B730" w:rsidR="00BE4099" w:rsidRPr="00A651FE" w:rsidRDefault="00BE4099" w:rsidP="00BE409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4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1C1B" id="Casella di testo 21" o:spid="_x0000_s1031" type="#_x0000_t202" style="position:absolute;left:0;text-align:left;margin-left:35.7pt;margin-top:32.85pt;width:67.4pt;height:1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" stroked="f">
                <v:textbox inset="0,0,0,0">
                  <w:txbxContent>
                    <w:p w14:paraId="7697151E" w14:textId="6A58B730" w:rsidR="00BE4099" w:rsidRPr="00A651FE" w:rsidRDefault="00BE4099" w:rsidP="00BE409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4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C74ED" w14:textId="59B03603" w:rsidR="00BE4099" w:rsidRDefault="00BE4099" w:rsidP="00BE4099">
      <w:pPr>
        <w:pStyle w:val="Paragrafoelenco"/>
        <w:keepNext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162C55C" wp14:editId="374E8992">
            <wp:simplePos x="0" y="0"/>
            <wp:positionH relativeFrom="column">
              <wp:posOffset>456021</wp:posOffset>
            </wp:positionH>
            <wp:positionV relativeFrom="paragraph">
              <wp:posOffset>998</wp:posOffset>
            </wp:positionV>
            <wp:extent cx="5733143" cy="185940"/>
            <wp:effectExtent l="0" t="0" r="0" b="508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43" cy="18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D2703" w14:textId="656CCA7F" w:rsidR="006A5EAE" w:rsidRPr="006A5EAE" w:rsidRDefault="006A5EAE" w:rsidP="006A5EAE">
      <w:pPr>
        <w:pStyle w:val="Paragrafoelenco"/>
        <w:numPr>
          <w:ilvl w:val="0"/>
          <w:numId w:val="20"/>
        </w:numPr>
        <w:rPr>
          <w:b/>
          <w:bCs/>
        </w:rPr>
      </w:pPr>
      <w:r w:rsidRPr="006A5EAE">
        <w:rPr>
          <w:b/>
          <w:bCs/>
        </w:rPr>
        <w:t>Put</w:t>
      </w:r>
    </w:p>
    <w:p w14:paraId="613D1881" w14:textId="1BE273D4" w:rsidR="007B170A" w:rsidRDefault="006A5EAE" w:rsidP="007B170A">
      <w:pPr>
        <w:pStyle w:val="Paragrafoelenco"/>
      </w:pPr>
      <w:r>
        <w:t xml:space="preserve">Questo comando Carica file nel server, attraverso </w:t>
      </w:r>
      <w:proofErr w:type="spellStart"/>
      <w:proofErr w:type="gramStart"/>
      <w:r w:rsidRPr="006A5EAE">
        <w:t>server.storbinary</w:t>
      </w:r>
      <w:proofErr w:type="spellEnd"/>
      <w:proofErr w:type="gramEnd"/>
      <w:r w:rsidRPr="006A5EAE">
        <w:t>(</w:t>
      </w:r>
      <w:r w:rsidR="0027013C">
        <w:t>) dando il nome del file da caricare</w:t>
      </w:r>
      <w:r w:rsidR="007B170A">
        <w:t>. {STOR}.</w:t>
      </w:r>
    </w:p>
    <w:p w14:paraId="26CE7E63" w14:textId="32608124" w:rsidR="00BE4099" w:rsidRDefault="003155EF" w:rsidP="007B170A">
      <w:pPr>
        <w:pStyle w:val="Paragrafoelenc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2F44AA7" wp14:editId="5B7BD304">
            <wp:simplePos x="0" y="0"/>
            <wp:positionH relativeFrom="column">
              <wp:posOffset>1550670</wp:posOffset>
            </wp:positionH>
            <wp:positionV relativeFrom="paragraph">
              <wp:posOffset>2540</wp:posOffset>
            </wp:positionV>
            <wp:extent cx="2311400" cy="208280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3E7D2" w14:textId="5111F542" w:rsidR="00BE4099" w:rsidRDefault="00BE4099" w:rsidP="007B170A">
      <w:pPr>
        <w:pStyle w:val="Paragrafoelenco"/>
      </w:pPr>
    </w:p>
    <w:p w14:paraId="27EDE38A" w14:textId="4A2DA379" w:rsidR="00BE4099" w:rsidRDefault="00BE4099" w:rsidP="007B170A">
      <w:pPr>
        <w:pStyle w:val="Paragrafoelenco"/>
      </w:pPr>
    </w:p>
    <w:p w14:paraId="4427F1E7" w14:textId="20EC4B00" w:rsidR="00BE4099" w:rsidRDefault="00BE4099" w:rsidP="007B170A">
      <w:pPr>
        <w:pStyle w:val="Paragrafoelenco"/>
      </w:pPr>
    </w:p>
    <w:p w14:paraId="75E24F62" w14:textId="4AFAB6DC" w:rsidR="003155EF" w:rsidRDefault="003155EF" w:rsidP="007B170A">
      <w:pPr>
        <w:pStyle w:val="Paragrafoelenco"/>
      </w:pPr>
    </w:p>
    <w:p w14:paraId="4F6B7E9C" w14:textId="09F70A4D" w:rsidR="003155EF" w:rsidRDefault="003155EF" w:rsidP="007B170A">
      <w:pPr>
        <w:pStyle w:val="Paragrafoelenco"/>
      </w:pPr>
    </w:p>
    <w:p w14:paraId="1353FC1E" w14:textId="6DDB8072" w:rsidR="003155EF" w:rsidRDefault="003155EF" w:rsidP="007B170A">
      <w:pPr>
        <w:pStyle w:val="Paragrafoelenco"/>
      </w:pPr>
    </w:p>
    <w:p w14:paraId="2E61AA75" w14:textId="26F64EB5" w:rsidR="003155EF" w:rsidRDefault="003155EF" w:rsidP="007B170A">
      <w:pPr>
        <w:pStyle w:val="Paragrafoelenco"/>
      </w:pPr>
    </w:p>
    <w:p w14:paraId="4E486A89" w14:textId="168BB547" w:rsidR="003155EF" w:rsidRDefault="003155EF" w:rsidP="007B170A">
      <w:pPr>
        <w:pStyle w:val="Paragrafoelenco"/>
      </w:pPr>
    </w:p>
    <w:p w14:paraId="6D5A6E41" w14:textId="2C89B16A" w:rsidR="003155EF" w:rsidRDefault="003155EF" w:rsidP="007B170A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0CB3BF" wp14:editId="6DDD9531">
                <wp:simplePos x="0" y="0"/>
                <wp:positionH relativeFrom="column">
                  <wp:posOffset>1550670</wp:posOffset>
                </wp:positionH>
                <wp:positionV relativeFrom="paragraph">
                  <wp:posOffset>34704</wp:posOffset>
                </wp:positionV>
                <wp:extent cx="845185" cy="150495"/>
                <wp:effectExtent l="0" t="0" r="5715" b="1905"/>
                <wp:wrapSquare wrapText="bothSides"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DBDAE5" w14:textId="79EBC14A" w:rsidR="003155EF" w:rsidRPr="008D573D" w:rsidRDefault="003155EF" w:rsidP="003155E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5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B3BF" id="Casella di testo 24" o:spid="_x0000_s1032" type="#_x0000_t202" style="position:absolute;left:0;text-align:left;margin-left:122.1pt;margin-top:2.75pt;width:66.55pt;height:1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" stroked="f">
                <v:textbox inset="0,0,0,0">
                  <w:txbxContent>
                    <w:p w14:paraId="72DBDAE5" w14:textId="79EBC14A" w:rsidR="003155EF" w:rsidRPr="008D573D" w:rsidRDefault="003155EF" w:rsidP="003155E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5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B079A8D" wp14:editId="6C762262">
            <wp:simplePos x="0" y="0"/>
            <wp:positionH relativeFrom="column">
              <wp:posOffset>453169</wp:posOffset>
            </wp:positionH>
            <wp:positionV relativeFrom="paragraph">
              <wp:posOffset>297014</wp:posOffset>
            </wp:positionV>
            <wp:extent cx="5732780" cy="18288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AA605" w14:textId="3967EADA" w:rsidR="003155EF" w:rsidRDefault="003155EF" w:rsidP="007B170A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0E4105" wp14:editId="5E8A6FD0">
                <wp:simplePos x="0" y="0"/>
                <wp:positionH relativeFrom="column">
                  <wp:posOffset>453390</wp:posOffset>
                </wp:positionH>
                <wp:positionV relativeFrom="paragraph">
                  <wp:posOffset>252316</wp:posOffset>
                </wp:positionV>
                <wp:extent cx="802640" cy="182880"/>
                <wp:effectExtent l="0" t="0" r="0" b="0"/>
                <wp:wrapSquare wrapText="bothSides"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89A95" w14:textId="0059F412" w:rsidR="003155EF" w:rsidRPr="005112CC" w:rsidRDefault="003155EF" w:rsidP="003155E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6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4105" id="Casella di testo 25" o:spid="_x0000_s1033" type="#_x0000_t202" style="position:absolute;left:0;text-align:left;margin-left:35.7pt;margin-top:19.85pt;width:63.2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" stroked="f">
                <v:textbox inset="0,0,0,0">
                  <w:txbxContent>
                    <w:p w14:paraId="0F689A95" w14:textId="0059F412" w:rsidR="003155EF" w:rsidRPr="005112CC" w:rsidRDefault="003155EF" w:rsidP="003155E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6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44B7E0" w14:textId="1EDEE831" w:rsidR="003155EF" w:rsidRDefault="003155EF" w:rsidP="007B170A">
      <w:pPr>
        <w:pStyle w:val="Paragrafoelenco"/>
      </w:pPr>
    </w:p>
    <w:p w14:paraId="4F427F93" w14:textId="1CE594CA" w:rsidR="0027013C" w:rsidRPr="0027013C" w:rsidRDefault="0027013C" w:rsidP="0027013C">
      <w:pPr>
        <w:pStyle w:val="Paragrafoelenco"/>
        <w:numPr>
          <w:ilvl w:val="0"/>
          <w:numId w:val="20"/>
        </w:numPr>
        <w:rPr>
          <w:b/>
          <w:bCs/>
        </w:rPr>
      </w:pPr>
      <w:r w:rsidRPr="0027013C">
        <w:rPr>
          <w:b/>
          <w:bCs/>
        </w:rPr>
        <w:t>User</w:t>
      </w:r>
    </w:p>
    <w:p w14:paraId="2E89BCEF" w14:textId="3FA3E769" w:rsidR="0027013C" w:rsidRDefault="0027013C" w:rsidP="0027013C">
      <w:pPr>
        <w:pStyle w:val="Paragrafoelenco"/>
      </w:pPr>
      <w:r>
        <w:t xml:space="preserve">Stampa a schermo </w:t>
      </w:r>
      <w:proofErr w:type="spellStart"/>
      <w:r>
        <w:t>l’user</w:t>
      </w:r>
      <w:proofErr w:type="spellEnd"/>
      <w:r>
        <w:t xml:space="preserve"> che ha fatto l’accesso al server. </w:t>
      </w:r>
    </w:p>
    <w:p w14:paraId="548F6CD7" w14:textId="73FBA051" w:rsidR="00BE4099" w:rsidRDefault="003155EF" w:rsidP="0027013C">
      <w:pPr>
        <w:pStyle w:val="Paragrafoelenco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9E1CF93" wp14:editId="6D8AA8A5">
            <wp:simplePos x="0" y="0"/>
            <wp:positionH relativeFrom="column">
              <wp:posOffset>1550670</wp:posOffset>
            </wp:positionH>
            <wp:positionV relativeFrom="paragraph">
              <wp:posOffset>56930</wp:posOffset>
            </wp:positionV>
            <wp:extent cx="2311400" cy="330200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0C2F3" w14:textId="174228E2" w:rsidR="00BE4099" w:rsidRDefault="003155EF" w:rsidP="0027013C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4B40B" wp14:editId="7464E85D">
                <wp:simplePos x="0" y="0"/>
                <wp:positionH relativeFrom="column">
                  <wp:posOffset>1550670</wp:posOffset>
                </wp:positionH>
                <wp:positionV relativeFrom="paragraph">
                  <wp:posOffset>159026</wp:posOffset>
                </wp:positionV>
                <wp:extent cx="770890" cy="182880"/>
                <wp:effectExtent l="0" t="0" r="3810" b="0"/>
                <wp:wrapSquare wrapText="bothSides"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9B6F5" w14:textId="79B0920A" w:rsidR="003155EF" w:rsidRPr="00A80D47" w:rsidRDefault="003155EF" w:rsidP="003155E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7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B40B" id="Casella di testo 27" o:spid="_x0000_s1034" type="#_x0000_t202" style="position:absolute;left:0;text-align:left;margin-left:122.1pt;margin-top:12.5pt;width:60.7pt;height: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" stroked="f">
                <v:textbox inset="0,0,0,0">
                  <w:txbxContent>
                    <w:p w14:paraId="5729B6F5" w14:textId="79B0920A" w:rsidR="003155EF" w:rsidRPr="00A80D47" w:rsidRDefault="003155EF" w:rsidP="003155E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7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E90394" w14:textId="323B067B" w:rsidR="00BE4099" w:rsidRDefault="00BE4099" w:rsidP="0027013C">
      <w:pPr>
        <w:pStyle w:val="Paragrafoelenco"/>
      </w:pPr>
    </w:p>
    <w:p w14:paraId="1D745BA0" w14:textId="5E331C56" w:rsidR="00BE4099" w:rsidRDefault="00BE4099" w:rsidP="0027013C">
      <w:pPr>
        <w:pStyle w:val="Paragrafoelenco"/>
      </w:pPr>
    </w:p>
    <w:p w14:paraId="69D30673" w14:textId="77777777" w:rsidR="003155EF" w:rsidRDefault="003155EF" w:rsidP="0027013C">
      <w:pPr>
        <w:pStyle w:val="Paragrafoelenco"/>
      </w:pPr>
    </w:p>
    <w:p w14:paraId="55EEA9AB" w14:textId="741318C9" w:rsidR="00D04E0D" w:rsidRDefault="00D04E0D" w:rsidP="00D04E0D">
      <w:pPr>
        <w:pStyle w:val="Paragrafoelenco"/>
        <w:numPr>
          <w:ilvl w:val="0"/>
          <w:numId w:val="20"/>
        </w:numPr>
        <w:rPr>
          <w:b/>
          <w:bCs/>
        </w:rPr>
      </w:pPr>
      <w:r w:rsidRPr="00D04E0D">
        <w:rPr>
          <w:b/>
          <w:bCs/>
        </w:rPr>
        <w:lastRenderedPageBreak/>
        <w:t>Port</w:t>
      </w:r>
    </w:p>
    <w:p w14:paraId="1BAAD846" w14:textId="2A3DF0D3" w:rsidR="00D04E0D" w:rsidRDefault="003155EF" w:rsidP="00D04E0D">
      <w:pPr>
        <w:pStyle w:val="Paragrafoelenco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A7C17D8" wp14:editId="04B9238D">
            <wp:simplePos x="0" y="0"/>
            <wp:positionH relativeFrom="column">
              <wp:posOffset>1558621</wp:posOffset>
            </wp:positionH>
            <wp:positionV relativeFrom="paragraph">
              <wp:posOffset>229235</wp:posOffset>
            </wp:positionV>
            <wp:extent cx="2311400" cy="330200"/>
            <wp:effectExtent l="0" t="0" r="0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E0D">
        <w:t xml:space="preserve">Stampa a schermo la porta con cui </w:t>
      </w:r>
      <w:proofErr w:type="spellStart"/>
      <w:r w:rsidR="00D04E0D">
        <w:t>l’user</w:t>
      </w:r>
      <w:proofErr w:type="spellEnd"/>
      <w:r w:rsidR="00D04E0D">
        <w:t xml:space="preserve"> ha fatto l’accesso</w:t>
      </w:r>
    </w:p>
    <w:p w14:paraId="59020B56" w14:textId="18694CFB" w:rsidR="00BE4099" w:rsidRDefault="00BE4099" w:rsidP="00D04E0D">
      <w:pPr>
        <w:pStyle w:val="Paragrafoelenco"/>
      </w:pPr>
    </w:p>
    <w:p w14:paraId="604AF6A0" w14:textId="254CA38C" w:rsidR="00BE4099" w:rsidRDefault="003155EF" w:rsidP="00D04E0D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94169" wp14:editId="627C48AD">
                <wp:simplePos x="0" y="0"/>
                <wp:positionH relativeFrom="column">
                  <wp:posOffset>1558925</wp:posOffset>
                </wp:positionH>
                <wp:positionV relativeFrom="paragraph">
                  <wp:posOffset>103146</wp:posOffset>
                </wp:positionV>
                <wp:extent cx="842645" cy="174625"/>
                <wp:effectExtent l="0" t="0" r="0" b="3175"/>
                <wp:wrapSquare wrapText="bothSides"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C2C68" w14:textId="5F179D43" w:rsidR="003155EF" w:rsidRPr="00977C24" w:rsidRDefault="003155EF" w:rsidP="003155E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8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4169" id="Casella di testo 29" o:spid="_x0000_s1035" type="#_x0000_t202" style="position:absolute;left:0;text-align:left;margin-left:122.75pt;margin-top:8.1pt;width:66.35pt;height:1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" stroked="f">
                <v:textbox inset="0,0,0,0">
                  <w:txbxContent>
                    <w:p w14:paraId="21EC2C68" w14:textId="5F179D43" w:rsidR="003155EF" w:rsidRPr="00977C24" w:rsidRDefault="003155EF" w:rsidP="003155E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8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 xml:space="preserve">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0403E1" w14:textId="77777777" w:rsidR="00BE4099" w:rsidRDefault="00BE4099" w:rsidP="00D04E0D">
      <w:pPr>
        <w:pStyle w:val="Paragrafoelenco"/>
      </w:pPr>
    </w:p>
    <w:p w14:paraId="64B7F2C5" w14:textId="3875761B" w:rsidR="00D04E0D" w:rsidRPr="00D04E0D" w:rsidRDefault="00D04E0D" w:rsidP="00D04E0D">
      <w:pPr>
        <w:pStyle w:val="Paragrafoelenco"/>
        <w:numPr>
          <w:ilvl w:val="0"/>
          <w:numId w:val="20"/>
        </w:numPr>
        <w:rPr>
          <w:b/>
          <w:bCs/>
        </w:rPr>
      </w:pPr>
      <w:proofErr w:type="spellStart"/>
      <w:r w:rsidRPr="00D04E0D">
        <w:rPr>
          <w:b/>
          <w:bCs/>
        </w:rPr>
        <w:t>Cwd</w:t>
      </w:r>
      <w:proofErr w:type="spellEnd"/>
    </w:p>
    <w:p w14:paraId="0D40B950" w14:textId="64BD2337" w:rsidR="00D04E0D" w:rsidRDefault="00D04E0D" w:rsidP="00D04E0D">
      <w:pPr>
        <w:pStyle w:val="Paragrafoelenco"/>
      </w:pPr>
      <w:r>
        <w:t xml:space="preserve">Cambia la directory di lavoro, il comando è: </w:t>
      </w:r>
      <w:proofErr w:type="spellStart"/>
      <w:proofErr w:type="gramStart"/>
      <w:r>
        <w:t>server.cwd</w:t>
      </w:r>
      <w:proofErr w:type="spellEnd"/>
      <w:r>
        <w:t>(</w:t>
      </w:r>
      <w:proofErr w:type="gramEnd"/>
      <w:r>
        <w:t>nome della directory in cui andare).</w:t>
      </w:r>
    </w:p>
    <w:p w14:paraId="7C9A1D59" w14:textId="5067DBC7" w:rsidR="00BE4099" w:rsidRDefault="003155EF" w:rsidP="00D04E0D">
      <w:pPr>
        <w:pStyle w:val="Paragrafoelenco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C877BC0" wp14:editId="4CC8BBDB">
            <wp:simplePos x="0" y="0"/>
            <wp:positionH relativeFrom="column">
              <wp:posOffset>1495094</wp:posOffset>
            </wp:positionH>
            <wp:positionV relativeFrom="paragraph">
              <wp:posOffset>11761</wp:posOffset>
            </wp:positionV>
            <wp:extent cx="2324100" cy="622300"/>
            <wp:effectExtent l="0" t="0" r="0" b="0"/>
            <wp:wrapSquare wrapText="bothSides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DB27C" w14:textId="34750E06" w:rsidR="00BE4099" w:rsidRDefault="00BE4099" w:rsidP="00D04E0D">
      <w:pPr>
        <w:pStyle w:val="Paragrafoelenco"/>
      </w:pPr>
    </w:p>
    <w:p w14:paraId="09A7C0E4" w14:textId="2D82207C" w:rsidR="00BE4099" w:rsidRDefault="003155EF" w:rsidP="00D04E0D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E5A67" wp14:editId="65224FC4">
                <wp:simplePos x="0" y="0"/>
                <wp:positionH relativeFrom="column">
                  <wp:posOffset>1494790</wp:posOffset>
                </wp:positionH>
                <wp:positionV relativeFrom="paragraph">
                  <wp:posOffset>182880</wp:posOffset>
                </wp:positionV>
                <wp:extent cx="802640" cy="182880"/>
                <wp:effectExtent l="0" t="0" r="0" b="0"/>
                <wp:wrapSquare wrapText="bothSides"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8E038E" w14:textId="09303951" w:rsidR="003155EF" w:rsidRPr="00674433" w:rsidRDefault="003155EF" w:rsidP="003155E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9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5A67" id="Casella di testo 32" o:spid="_x0000_s1036" type="#_x0000_t202" style="position:absolute;left:0;text-align:left;margin-left:117.7pt;margin-top:14.4pt;width:63.2pt;height:1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" stroked="f">
                <v:textbox inset="0,0,0,0">
                  <w:txbxContent>
                    <w:p w14:paraId="018E038E" w14:textId="09303951" w:rsidR="003155EF" w:rsidRPr="00674433" w:rsidRDefault="003155EF" w:rsidP="003155E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9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34FABE" w14:textId="02C3D2FF" w:rsidR="003155EF" w:rsidRDefault="003155EF" w:rsidP="00D04E0D">
      <w:pPr>
        <w:pStyle w:val="Paragrafoelenco"/>
      </w:pPr>
    </w:p>
    <w:p w14:paraId="62B558E8" w14:textId="532B2D7A" w:rsidR="003155EF" w:rsidRDefault="003155EF" w:rsidP="00D04E0D">
      <w:pPr>
        <w:pStyle w:val="Paragrafoelenco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CBCED39" wp14:editId="1F3529FF">
            <wp:simplePos x="0" y="0"/>
            <wp:positionH relativeFrom="column">
              <wp:posOffset>453390</wp:posOffset>
            </wp:positionH>
            <wp:positionV relativeFrom="paragraph">
              <wp:posOffset>104637</wp:posOffset>
            </wp:positionV>
            <wp:extent cx="4749800" cy="127000"/>
            <wp:effectExtent l="0" t="0" r="0" b="0"/>
            <wp:wrapSquare wrapText="bothSides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ADB12" w14:textId="3A7C8619" w:rsidR="003155EF" w:rsidRDefault="003155EF" w:rsidP="00D04E0D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9549E6" wp14:editId="0D20B651">
                <wp:simplePos x="0" y="0"/>
                <wp:positionH relativeFrom="column">
                  <wp:posOffset>453390</wp:posOffset>
                </wp:positionH>
                <wp:positionV relativeFrom="paragraph">
                  <wp:posOffset>4445</wp:posOffset>
                </wp:positionV>
                <wp:extent cx="969645" cy="238125"/>
                <wp:effectExtent l="0" t="0" r="0" b="3175"/>
                <wp:wrapSquare wrapText="bothSides"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3370A" w14:textId="69E968C5" w:rsidR="003155EF" w:rsidRPr="009644A4" w:rsidRDefault="003155EF" w:rsidP="003155E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10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49E6" id="Casella di testo 33" o:spid="_x0000_s1037" type="#_x0000_t202" style="position:absolute;left:0;text-align:left;margin-left:35.7pt;margin-top:.35pt;width:76.3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" stroked="f">
                <v:textbox inset="0,0,0,0">
                  <w:txbxContent>
                    <w:p w14:paraId="0673370A" w14:textId="69E968C5" w:rsidR="003155EF" w:rsidRPr="009644A4" w:rsidRDefault="003155EF" w:rsidP="003155E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10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40AC1" w14:textId="77777777" w:rsidR="003155EF" w:rsidRDefault="003155EF" w:rsidP="00D04E0D">
      <w:pPr>
        <w:pStyle w:val="Paragrafoelenco"/>
      </w:pPr>
    </w:p>
    <w:p w14:paraId="6D8FEFF4" w14:textId="48651DF1" w:rsidR="00D04E0D" w:rsidRDefault="00D04E0D" w:rsidP="00D04E0D">
      <w:pPr>
        <w:pStyle w:val="Paragrafoelenco"/>
        <w:numPr>
          <w:ilvl w:val="0"/>
          <w:numId w:val="20"/>
        </w:numPr>
        <w:rPr>
          <w:b/>
          <w:bCs/>
        </w:rPr>
      </w:pPr>
      <w:proofErr w:type="spellStart"/>
      <w:r w:rsidRPr="00D04E0D">
        <w:rPr>
          <w:b/>
          <w:bCs/>
        </w:rPr>
        <w:t>Pwd</w:t>
      </w:r>
      <w:proofErr w:type="spellEnd"/>
    </w:p>
    <w:p w14:paraId="6A3A7154" w14:textId="399CFBFA" w:rsidR="007B170A" w:rsidRDefault="007B170A" w:rsidP="007B170A">
      <w:pPr>
        <w:pStyle w:val="Paragrafoelenco"/>
      </w:pPr>
      <w:r w:rsidRPr="007B170A">
        <w:t xml:space="preserve">Restituisce la directory di lavoro, il comando per </w:t>
      </w:r>
      <w:proofErr w:type="spellStart"/>
      <w:r w:rsidRPr="007B170A">
        <w:t>esguirlo</w:t>
      </w:r>
      <w:proofErr w:type="spellEnd"/>
      <w:r w:rsidRPr="007B170A">
        <w:t xml:space="preserve"> è </w:t>
      </w:r>
      <w:proofErr w:type="gramStart"/>
      <w:r w:rsidRPr="007B170A">
        <w:t>server.pwd(</w:t>
      </w:r>
      <w:proofErr w:type="gramEnd"/>
      <w:r w:rsidRPr="007B170A">
        <w:t>)</w:t>
      </w:r>
    </w:p>
    <w:p w14:paraId="20C7A2A3" w14:textId="443E0009" w:rsidR="00BE4099" w:rsidRDefault="003155EF" w:rsidP="007B170A">
      <w:pPr>
        <w:pStyle w:val="Paragrafoelenco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174D75B" wp14:editId="479C388B">
            <wp:simplePos x="0" y="0"/>
            <wp:positionH relativeFrom="column">
              <wp:posOffset>1579245</wp:posOffset>
            </wp:positionH>
            <wp:positionV relativeFrom="paragraph">
              <wp:posOffset>47625</wp:posOffset>
            </wp:positionV>
            <wp:extent cx="2298700" cy="330200"/>
            <wp:effectExtent l="0" t="0" r="0" b="0"/>
            <wp:wrapSquare wrapText="bothSides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8CDB8" w14:textId="1994349C" w:rsidR="00BE4099" w:rsidRDefault="003155EF" w:rsidP="007B170A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BA426A" wp14:editId="500A5F34">
                <wp:simplePos x="0" y="0"/>
                <wp:positionH relativeFrom="column">
                  <wp:posOffset>1582420</wp:posOffset>
                </wp:positionH>
                <wp:positionV relativeFrom="paragraph">
                  <wp:posOffset>146326</wp:posOffset>
                </wp:positionV>
                <wp:extent cx="890270" cy="190500"/>
                <wp:effectExtent l="0" t="0" r="0" b="0"/>
                <wp:wrapSquare wrapText="bothSides"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7B1155" w14:textId="4787EE17" w:rsidR="003155EF" w:rsidRPr="007A4CB7" w:rsidRDefault="003155EF" w:rsidP="003155E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11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426A" id="Casella di testo 35" o:spid="_x0000_s1038" type="#_x0000_t202" style="position:absolute;left:0;text-align:left;margin-left:124.6pt;margin-top:11.5pt;width:70.1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" stroked="f">
                <v:textbox inset="0,0,0,0">
                  <w:txbxContent>
                    <w:p w14:paraId="2A7B1155" w14:textId="4787EE17" w:rsidR="003155EF" w:rsidRPr="007A4CB7" w:rsidRDefault="003155EF" w:rsidP="003155E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11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 xml:space="preserve">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AC50D6" w14:textId="68EAF3AA" w:rsidR="003155EF" w:rsidRDefault="003155EF" w:rsidP="007B170A">
      <w:pPr>
        <w:pStyle w:val="Paragrafoelenco"/>
      </w:pPr>
    </w:p>
    <w:p w14:paraId="1892BC05" w14:textId="77777777" w:rsidR="003155EF" w:rsidRDefault="003155EF" w:rsidP="007B170A">
      <w:pPr>
        <w:pStyle w:val="Paragrafoelenco"/>
      </w:pPr>
    </w:p>
    <w:p w14:paraId="63EBE06C" w14:textId="6DCC3DEA" w:rsidR="007B170A" w:rsidRDefault="007B170A" w:rsidP="007B170A">
      <w:pPr>
        <w:pStyle w:val="Paragrafoelenco"/>
        <w:numPr>
          <w:ilvl w:val="0"/>
          <w:numId w:val="20"/>
        </w:numPr>
        <w:rPr>
          <w:b/>
          <w:bCs/>
        </w:rPr>
      </w:pPr>
      <w:r w:rsidRPr="007B170A">
        <w:rPr>
          <w:b/>
          <w:bCs/>
        </w:rPr>
        <w:t>Del</w:t>
      </w:r>
    </w:p>
    <w:p w14:paraId="4F702A8D" w14:textId="12E735BC" w:rsidR="007B170A" w:rsidRPr="007B170A" w:rsidRDefault="003155EF" w:rsidP="007B170A">
      <w:pPr>
        <w:pStyle w:val="Paragrafoelenco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F5C7CFE" wp14:editId="1C76AEB9">
            <wp:simplePos x="0" y="0"/>
            <wp:positionH relativeFrom="column">
              <wp:posOffset>1582309</wp:posOffset>
            </wp:positionH>
            <wp:positionV relativeFrom="paragraph">
              <wp:posOffset>381000</wp:posOffset>
            </wp:positionV>
            <wp:extent cx="2324100" cy="673100"/>
            <wp:effectExtent l="0" t="0" r="0" b="0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70A">
        <w:t xml:space="preserve">La unzione del elimina un file dal server, la funzione per </w:t>
      </w:r>
      <w:proofErr w:type="spellStart"/>
      <w:r w:rsidR="007B170A">
        <w:t>eseguiro</w:t>
      </w:r>
      <w:proofErr w:type="spellEnd"/>
      <w:r w:rsidR="007B170A">
        <w:t xml:space="preserve"> è </w:t>
      </w:r>
      <w:proofErr w:type="spellStart"/>
      <w:proofErr w:type="gramStart"/>
      <w:r w:rsidR="007B170A">
        <w:t>server.delete</w:t>
      </w:r>
      <w:proofErr w:type="spellEnd"/>
      <w:proofErr w:type="gramEnd"/>
    </w:p>
    <w:p w14:paraId="06BC5FCA" w14:textId="0B084EEA" w:rsidR="00ED7DDC" w:rsidRDefault="003155EF" w:rsidP="00ED7DD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0A52FC" wp14:editId="05AB770A">
                <wp:simplePos x="0" y="0"/>
                <wp:positionH relativeFrom="column">
                  <wp:posOffset>620395</wp:posOffset>
                </wp:positionH>
                <wp:positionV relativeFrom="paragraph">
                  <wp:posOffset>1212546</wp:posOffset>
                </wp:positionV>
                <wp:extent cx="874395" cy="174625"/>
                <wp:effectExtent l="0" t="0" r="1905" b="3175"/>
                <wp:wrapSquare wrapText="bothSides"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E3C4C3" w14:textId="38C989A3" w:rsidR="003155EF" w:rsidRPr="00C80B5F" w:rsidRDefault="003155EF" w:rsidP="003155E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12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52FC" id="Casella di testo 39" o:spid="_x0000_s1039" type="#_x0000_t202" style="position:absolute;margin-left:48.85pt;margin-top:95.5pt;width:68.85pt;height:1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" stroked="f">
                <v:textbox inset="0,0,0,0">
                  <w:txbxContent>
                    <w:p w14:paraId="1EE3C4C3" w14:textId="38C989A3" w:rsidR="003155EF" w:rsidRPr="00C80B5F" w:rsidRDefault="003155EF" w:rsidP="003155E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12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0D5EDB8D" wp14:editId="0AAA5CE1">
            <wp:simplePos x="0" y="0"/>
            <wp:positionH relativeFrom="column">
              <wp:posOffset>620202</wp:posOffset>
            </wp:positionH>
            <wp:positionV relativeFrom="paragraph">
              <wp:posOffset>1101311</wp:posOffset>
            </wp:positionV>
            <wp:extent cx="4724400" cy="114300"/>
            <wp:effectExtent l="0" t="0" r="0" b="0"/>
            <wp:wrapSquare wrapText="bothSides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54947F" wp14:editId="039E175D">
                <wp:simplePos x="0" y="0"/>
                <wp:positionH relativeFrom="column">
                  <wp:posOffset>1582420</wp:posOffset>
                </wp:positionH>
                <wp:positionV relativeFrom="paragraph">
                  <wp:posOffset>673735</wp:posOffset>
                </wp:positionV>
                <wp:extent cx="890270" cy="206375"/>
                <wp:effectExtent l="0" t="0" r="0" b="0"/>
                <wp:wrapSquare wrapText="bothSides"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89BE3" w14:textId="0F1F6BF3" w:rsidR="003155EF" w:rsidRPr="00657153" w:rsidRDefault="003155EF" w:rsidP="003155EF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12E8">
                              <w:fldChar w:fldCharType="begin"/>
                            </w:r>
                            <w:r w:rsidR="007F12E8">
                              <w:instrText xml:space="preserve"> SEQ Figura \* ARABIC </w:instrText>
                            </w:r>
                            <w:r w:rsidR="007F12E8">
                              <w:fldChar w:fldCharType="separate"/>
                            </w:r>
                            <w:r w:rsidR="003916E1">
                              <w:rPr>
                                <w:noProof/>
                              </w:rPr>
                              <w:t>13</w:t>
                            </w:r>
                            <w:r w:rsidR="007F12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Cilent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947F" id="Casella di testo 37" o:spid="_x0000_s1040" type="#_x0000_t202" style="position:absolute;margin-left:124.6pt;margin-top:53.05pt;width:70.1pt;height:1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" stroked="f">
                <v:textbox inset="0,0,0,0">
                  <w:txbxContent>
                    <w:p w14:paraId="42189BE3" w14:textId="0F1F6BF3" w:rsidR="003155EF" w:rsidRPr="00657153" w:rsidRDefault="003155EF" w:rsidP="003155EF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12E8">
                        <w:fldChar w:fldCharType="begin"/>
                      </w:r>
                      <w:r w:rsidR="007F12E8">
                        <w:instrText xml:space="preserve"> SEQ Figura \* ARABIC </w:instrText>
                      </w:r>
                      <w:r w:rsidR="007F12E8">
                        <w:fldChar w:fldCharType="separate"/>
                      </w:r>
                      <w:r w:rsidR="003916E1">
                        <w:rPr>
                          <w:noProof/>
                        </w:rPr>
                        <w:t>13</w:t>
                      </w:r>
                      <w:r w:rsidR="007F12E8">
                        <w:rPr>
                          <w:noProof/>
                        </w:rPr>
                        <w:fldChar w:fldCharType="end"/>
                      </w:r>
                      <w:r>
                        <w:t>Cilent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C8123E" w14:textId="12C16443" w:rsidR="003916E1" w:rsidRPr="003916E1" w:rsidRDefault="003916E1" w:rsidP="003916E1"/>
    <w:p w14:paraId="203029B8" w14:textId="72BD4757" w:rsidR="003916E1" w:rsidRPr="003916E1" w:rsidRDefault="003916E1" w:rsidP="003916E1"/>
    <w:p w14:paraId="19768643" w14:textId="77777777" w:rsidR="003916E1" w:rsidRDefault="003916E1" w:rsidP="003916E1"/>
    <w:p w14:paraId="0557E586" w14:textId="2D5F44D9" w:rsidR="003916E1" w:rsidRDefault="003916E1" w:rsidP="003916E1">
      <w:pPr>
        <w:pStyle w:val="Paragrafoelenco"/>
        <w:numPr>
          <w:ilvl w:val="0"/>
          <w:numId w:val="20"/>
        </w:numPr>
        <w:tabs>
          <w:tab w:val="left" w:pos="1900"/>
        </w:tabs>
      </w:pPr>
      <w:proofErr w:type="spellStart"/>
      <w:r>
        <w:t>Quit</w:t>
      </w:r>
      <w:proofErr w:type="spellEnd"/>
    </w:p>
    <w:p w14:paraId="3AE10782" w14:textId="6835CA7D" w:rsidR="003916E1" w:rsidRDefault="003916E1" w:rsidP="003916E1">
      <w:pPr>
        <w:pStyle w:val="Paragrafoelenco"/>
        <w:tabs>
          <w:tab w:val="left" w:pos="1900"/>
        </w:tabs>
      </w:pPr>
      <w:r>
        <w:t xml:space="preserve">La funzione </w:t>
      </w:r>
      <w:proofErr w:type="spellStart"/>
      <w:r>
        <w:t>quit</w:t>
      </w:r>
      <w:proofErr w:type="spellEnd"/>
      <w:r>
        <w:t xml:space="preserve"> esegue la disconnessione dal server:</w:t>
      </w:r>
    </w:p>
    <w:p w14:paraId="72A60748" w14:textId="5F5639AB" w:rsidR="003916E1" w:rsidRPr="003916E1" w:rsidRDefault="003916E1" w:rsidP="003916E1">
      <w:pPr>
        <w:pStyle w:val="Paragrafoelenco"/>
        <w:tabs>
          <w:tab w:val="left" w:pos="1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213F16" wp14:editId="6650DA4A">
                <wp:simplePos x="0" y="0"/>
                <wp:positionH relativeFrom="column">
                  <wp:posOffset>781050</wp:posOffset>
                </wp:positionH>
                <wp:positionV relativeFrom="paragraph">
                  <wp:posOffset>963148</wp:posOffset>
                </wp:positionV>
                <wp:extent cx="935355" cy="203835"/>
                <wp:effectExtent l="0" t="0" r="4445" b="0"/>
                <wp:wrapSquare wrapText="bothSides"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203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ABF62" w14:textId="0CC5EDCA" w:rsidR="003916E1" w:rsidRPr="00E64652" w:rsidRDefault="003916E1" w:rsidP="003916E1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3F16" id="Casella di testo 7" o:spid="_x0000_s1041" type="#_x0000_t202" style="position:absolute;left:0;text-align:left;margin-left:61.5pt;margin-top:75.85pt;width:73.65pt;height:1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" stroked="f">
                <v:textbox inset="0,0,0,0">
                  <w:txbxContent>
                    <w:p w14:paraId="690ABF62" w14:textId="0CC5EDCA" w:rsidR="003916E1" w:rsidRPr="00E64652" w:rsidRDefault="003916E1" w:rsidP="003916E1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15</w:t>
                        </w:r>
                      </w:fldSimple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AC037E" wp14:editId="2AFB1198">
                <wp:simplePos x="0" y="0"/>
                <wp:positionH relativeFrom="column">
                  <wp:posOffset>1717040</wp:posOffset>
                </wp:positionH>
                <wp:positionV relativeFrom="paragraph">
                  <wp:posOffset>585470</wp:posOffset>
                </wp:positionV>
                <wp:extent cx="906780" cy="161290"/>
                <wp:effectExtent l="0" t="0" r="0" b="3810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BA4AE0" w14:textId="44535BF1" w:rsidR="003916E1" w:rsidRPr="00ED7BFC" w:rsidRDefault="003916E1" w:rsidP="003916E1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037E" id="Casella di testo 6" o:spid="_x0000_s1042" type="#_x0000_t202" style="position:absolute;left:0;text-align:left;margin-left:135.2pt;margin-top:46.1pt;width:71.4pt;height:1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" stroked="f">
                <v:textbox inset="0,0,0,0">
                  <w:txbxContent>
                    <w:p w14:paraId="22BA4AE0" w14:textId="44535BF1" w:rsidR="003916E1" w:rsidRPr="00ED7BFC" w:rsidRDefault="003916E1" w:rsidP="003916E1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406F99E" wp14:editId="477B382C">
            <wp:simplePos x="0" y="0"/>
            <wp:positionH relativeFrom="column">
              <wp:posOffset>1716356</wp:posOffset>
            </wp:positionH>
            <wp:positionV relativeFrom="paragraph">
              <wp:posOffset>276225</wp:posOffset>
            </wp:positionV>
            <wp:extent cx="2190750" cy="309880"/>
            <wp:effectExtent l="0" t="0" r="635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08C71931" wp14:editId="32EA6EB3">
            <wp:simplePos x="0" y="0"/>
            <wp:positionH relativeFrom="column">
              <wp:posOffset>779682</wp:posOffset>
            </wp:positionH>
            <wp:positionV relativeFrom="paragraph">
              <wp:posOffset>807085</wp:posOffset>
            </wp:positionV>
            <wp:extent cx="4564380" cy="1524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server.quit</w:t>
      </w:r>
      <w:proofErr w:type="spellEnd"/>
      <w:r>
        <w:t>()</w:t>
      </w:r>
    </w:p>
    <w:sectPr w:rsidR="003916E1" w:rsidRPr="003916E1">
      <w:footerReference w:type="default" r:id="rId25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F780" w14:textId="77777777" w:rsidR="007F12E8" w:rsidRDefault="007F12E8">
      <w:pPr>
        <w:spacing w:after="0" w:line="240" w:lineRule="auto"/>
      </w:pPr>
      <w:r>
        <w:separator/>
      </w:r>
    </w:p>
  </w:endnote>
  <w:endnote w:type="continuationSeparator" w:id="0">
    <w:p w14:paraId="16BEED41" w14:textId="77777777" w:rsidR="007F12E8" w:rsidRDefault="007F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EB81F" w14:textId="77777777" w:rsidR="002A1240" w:rsidRDefault="005747D9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691C" w14:textId="77777777" w:rsidR="007F12E8" w:rsidRDefault="007F12E8">
      <w:pPr>
        <w:spacing w:after="0" w:line="240" w:lineRule="auto"/>
      </w:pPr>
      <w:r>
        <w:separator/>
      </w:r>
    </w:p>
  </w:footnote>
  <w:footnote w:type="continuationSeparator" w:id="0">
    <w:p w14:paraId="30AD0425" w14:textId="77777777" w:rsidR="007F12E8" w:rsidRDefault="007F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D28C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87A8E026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90C695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84B8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29E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85C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FA31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ECA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45E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1AFC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B7A0D"/>
    <w:multiLevelType w:val="hybridMultilevel"/>
    <w:tmpl w:val="8612F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06EF"/>
    <w:multiLevelType w:val="hybridMultilevel"/>
    <w:tmpl w:val="72BC2A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DCB6BED2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13BC7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1E6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85D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C5A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4A5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27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42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9CC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3470346E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C2ACF9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7EC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EBE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28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A66D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4FB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672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BA6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CF660112">
      <w:start w:val="1"/>
      <w:numFmt w:val="bullet"/>
      <w:pStyle w:val="Puntoelenco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6120A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5451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C474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06B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C2E3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68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0E8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8402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AAD4F1B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891ED7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74E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9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6FD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F62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883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EFB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A87E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066A52BA">
      <w:start w:val="1"/>
      <w:numFmt w:val="decimal"/>
      <w:pStyle w:val="Numeroelenco"/>
      <w:lvlText w:val="%1."/>
      <w:lvlJc w:val="left"/>
      <w:pPr>
        <w:ind w:left="720" w:hanging="360"/>
      </w:pPr>
    </w:lvl>
    <w:lvl w:ilvl="1" w:tplc="FB686BAA">
      <w:start w:val="1"/>
      <w:numFmt w:val="lowerLetter"/>
      <w:lvlText w:val="%2."/>
      <w:lvlJc w:val="left"/>
      <w:pPr>
        <w:ind w:left="1440" w:hanging="360"/>
      </w:pPr>
    </w:lvl>
    <w:lvl w:ilvl="2" w:tplc="DC205004">
      <w:start w:val="1"/>
      <w:numFmt w:val="lowerRoman"/>
      <w:lvlText w:val="%3."/>
      <w:lvlJc w:val="right"/>
      <w:pPr>
        <w:ind w:left="2160" w:hanging="180"/>
      </w:pPr>
    </w:lvl>
    <w:lvl w:ilvl="3" w:tplc="43E66352">
      <w:start w:val="1"/>
      <w:numFmt w:val="decimal"/>
      <w:lvlText w:val="%4."/>
      <w:lvlJc w:val="left"/>
      <w:pPr>
        <w:ind w:left="2880" w:hanging="360"/>
      </w:pPr>
    </w:lvl>
    <w:lvl w:ilvl="4" w:tplc="DA92C4AA" w:tentative="1">
      <w:start w:val="1"/>
      <w:numFmt w:val="lowerLetter"/>
      <w:lvlText w:val="%5."/>
      <w:lvlJc w:val="left"/>
      <w:pPr>
        <w:ind w:left="3600" w:hanging="360"/>
      </w:pPr>
    </w:lvl>
    <w:lvl w:ilvl="5" w:tplc="39002D20" w:tentative="1">
      <w:start w:val="1"/>
      <w:numFmt w:val="lowerRoman"/>
      <w:lvlText w:val="%6."/>
      <w:lvlJc w:val="right"/>
      <w:pPr>
        <w:ind w:left="4320" w:hanging="180"/>
      </w:pPr>
    </w:lvl>
    <w:lvl w:ilvl="6" w:tplc="6C6CC41C" w:tentative="1">
      <w:start w:val="1"/>
      <w:numFmt w:val="decimal"/>
      <w:lvlText w:val="%7."/>
      <w:lvlJc w:val="left"/>
      <w:pPr>
        <w:ind w:left="5040" w:hanging="360"/>
      </w:pPr>
    </w:lvl>
    <w:lvl w:ilvl="7" w:tplc="F86AA470" w:tentative="1">
      <w:start w:val="1"/>
      <w:numFmt w:val="lowerLetter"/>
      <w:lvlText w:val="%8."/>
      <w:lvlJc w:val="left"/>
      <w:pPr>
        <w:ind w:left="5760" w:hanging="360"/>
      </w:pPr>
    </w:lvl>
    <w:lvl w:ilvl="8" w:tplc="E89654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A477E"/>
    <w:multiLevelType w:val="hybridMultilevel"/>
    <w:tmpl w:val="58F87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251F2"/>
    <w:multiLevelType w:val="hybridMultilevel"/>
    <w:tmpl w:val="00EA65FC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8"/>
  </w:num>
  <w:num w:numId="18">
    <w:abstractNumId w:val="19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7A"/>
    <w:rsid w:val="000171E1"/>
    <w:rsid w:val="0008180D"/>
    <w:rsid w:val="00093859"/>
    <w:rsid w:val="00096BCF"/>
    <w:rsid w:val="000D0AC6"/>
    <w:rsid w:val="001400DD"/>
    <w:rsid w:val="00165A9F"/>
    <w:rsid w:val="002222AD"/>
    <w:rsid w:val="00245516"/>
    <w:rsid w:val="00261032"/>
    <w:rsid w:val="0027013C"/>
    <w:rsid w:val="00270C22"/>
    <w:rsid w:val="003155EF"/>
    <w:rsid w:val="003248EB"/>
    <w:rsid w:val="003531EA"/>
    <w:rsid w:val="003916E1"/>
    <w:rsid w:val="003C7445"/>
    <w:rsid w:val="004017BC"/>
    <w:rsid w:val="00447726"/>
    <w:rsid w:val="004570F6"/>
    <w:rsid w:val="0049181D"/>
    <w:rsid w:val="004B537A"/>
    <w:rsid w:val="0050760E"/>
    <w:rsid w:val="00572478"/>
    <w:rsid w:val="005747D9"/>
    <w:rsid w:val="00576047"/>
    <w:rsid w:val="005F6D16"/>
    <w:rsid w:val="006163E7"/>
    <w:rsid w:val="006849A7"/>
    <w:rsid w:val="006A5EAE"/>
    <w:rsid w:val="006B2707"/>
    <w:rsid w:val="007259BA"/>
    <w:rsid w:val="007B170A"/>
    <w:rsid w:val="007F12E8"/>
    <w:rsid w:val="00821957"/>
    <w:rsid w:val="009C20F4"/>
    <w:rsid w:val="009E5493"/>
    <w:rsid w:val="00A54C89"/>
    <w:rsid w:val="00AE50AA"/>
    <w:rsid w:val="00B53C11"/>
    <w:rsid w:val="00B85CF0"/>
    <w:rsid w:val="00BE4099"/>
    <w:rsid w:val="00CE27BA"/>
    <w:rsid w:val="00D04E0D"/>
    <w:rsid w:val="00D13680"/>
    <w:rsid w:val="00D51692"/>
    <w:rsid w:val="00E136C6"/>
    <w:rsid w:val="00E37DB0"/>
    <w:rsid w:val="00EA1489"/>
    <w:rsid w:val="00ED3686"/>
    <w:rsid w:val="00ED7DDC"/>
    <w:rsid w:val="00F602A4"/>
    <w:rsid w:val="00F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8D9E"/>
  <w15:docId w15:val="{7892EA86-54E4-054B-A8DC-93F12AEE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it-IT" w:eastAsia="ja-JP" w:bidi="it-IT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4943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rFonts w:eastAsiaTheme="minorEastAsia"/>
      <w:sz w:val="32"/>
    </w:rPr>
  </w:style>
  <w:style w:type="paragraph" w:styleId="Titolo">
    <w:name w:val="Title"/>
    <w:basedOn w:val="Normale"/>
    <w:link w:val="TitoloCarattere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Numeroelenco">
    <w:name w:val="List Number"/>
    <w:basedOn w:val="Normale"/>
    <w:uiPriority w:val="13"/>
    <w:qFormat/>
    <w:pPr>
      <w:numPr>
        <w:numId w:val="16"/>
      </w:numPr>
    </w:p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404040" w:themeColor="text1" w:themeTint="BF"/>
    </w:rPr>
  </w:style>
  <w:style w:type="paragraph" w:styleId="Puntoelenco">
    <w:name w:val="List Bullet"/>
    <w:basedOn w:val="Normale"/>
    <w:uiPriority w:val="12"/>
    <w:qFormat/>
    <w:pPr>
      <w:numPr>
        <w:numId w:val="15"/>
      </w:numPr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e">
    <w:name w:val="Autore"/>
    <w:basedOn w:val="Normale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000000" w:themeColor="text1"/>
    </w:rPr>
  </w:style>
  <w:style w:type="character" w:styleId="Enfasicorsivo">
    <w:name w:val="Emphasis"/>
    <w:basedOn w:val="Carpredefinitoparagrafo"/>
    <w:uiPriority w:val="20"/>
    <w:semiHidden/>
    <w:unhideWhenUsed/>
    <w:qFormat/>
    <w:rPr>
      <w:b/>
      <w:i/>
      <w:iCs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000000" w:themeColor="text1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ellanormale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i/>
      <w:iCs/>
      <w:sz w:val="3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Intestazione">
    <w:name w:val="header"/>
    <w:basedOn w:val="Normale"/>
    <w:link w:val="IntestazioneCarattere"/>
    <w:uiPriority w:val="99"/>
    <w:qFormat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Paragrafoelenco">
    <w:name w:val="List Paragraph"/>
    <w:basedOn w:val="Normale"/>
    <w:uiPriority w:val="34"/>
    <w:unhideWhenUsed/>
    <w:qFormat/>
    <w:rsid w:val="00D1368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6BCF"/>
    <w:rPr>
      <w:color w:val="5E9EA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6BC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6BCF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cacefaloni/Library/Group%20Containers/UBF8T346G9.Office/User%20Content.localized/Templates.localized/Esame%20Text%20Mining%20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Esame Text Mining .dotx</Template>
  <TotalTime>82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cp:lastPrinted>2021-10-31T11:36:00Z</cp:lastPrinted>
  <dcterms:created xsi:type="dcterms:W3CDTF">2021-10-30T15:59:00Z</dcterms:created>
  <dcterms:modified xsi:type="dcterms:W3CDTF">2021-10-31T12:20:00Z</dcterms:modified>
</cp:coreProperties>
</file>